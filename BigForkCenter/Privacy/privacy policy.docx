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6D2" w:rsidRPr="00BB6ED0" w:rsidRDefault="006F06D2" w:rsidP="00BB6ED0">
      <w:pPr>
        <w:pStyle w:val="NormalWeb"/>
        <w:rPr>
          <w:rFonts w:ascii="Verdana" w:hAnsi="Verdana"/>
          <w:color w:val="4F6228"/>
        </w:rPr>
      </w:pPr>
      <w:r w:rsidRPr="00BB6ED0">
        <w:rPr>
          <w:rFonts w:ascii="Verdana" w:hAnsi="Verdana"/>
          <w:color w:val="4F6228"/>
        </w:rPr>
        <w:t>We have created this statement to demonstrate our firm commitment to your privacy. We do not collect personally identifying information about you when you visit our site, unless you choose to provide such information to us. Providing such information is strictly voluntary. This policy is your guide to how we will handle information we learn about you from your visit to our Web site.</w:t>
      </w:r>
    </w:p>
    <w:p w:rsidR="006F06D2" w:rsidRPr="00BB6ED0" w:rsidRDefault="006F06D2">
      <w:pPr>
        <w:rPr>
          <w:color w:val="4F6228"/>
          <w:sz w:val="24"/>
          <w:szCs w:val="24"/>
        </w:rPr>
      </w:pPr>
      <w:r w:rsidRPr="00BB6ED0">
        <w:rPr>
          <w:rFonts w:ascii="Verdana" w:hAnsi="Verdana"/>
          <w:color w:val="4F6228"/>
          <w:sz w:val="24"/>
          <w:szCs w:val="24"/>
        </w:rPr>
        <w:t>If you sign up for one of our email / mailing lists, we will only send you information concerning the Bigfork Center for the Performing Arts. We won't share your name or email address with any outside parties.</w:t>
      </w:r>
    </w:p>
    <w:sectPr w:rsidR="006F06D2" w:rsidRPr="00BB6ED0" w:rsidSect="00F70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6ED0"/>
    <w:rsid w:val="001B1DBD"/>
    <w:rsid w:val="00301D4A"/>
    <w:rsid w:val="0050180C"/>
    <w:rsid w:val="006F06D2"/>
    <w:rsid w:val="00800D48"/>
    <w:rsid w:val="00A47039"/>
    <w:rsid w:val="00AB7FCC"/>
    <w:rsid w:val="00B44C47"/>
    <w:rsid w:val="00BB6ED0"/>
    <w:rsid w:val="00CE2A85"/>
    <w:rsid w:val="00F70DC2"/>
    <w:rsid w:val="00F728C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DC2"/>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BB6ED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458794116">
      <w:marLeft w:val="0"/>
      <w:marRight w:val="0"/>
      <w:marTop w:val="0"/>
      <w:marBottom w:val="0"/>
      <w:divBdr>
        <w:top w:val="none" w:sz="0" w:space="0" w:color="auto"/>
        <w:left w:val="none" w:sz="0" w:space="0" w:color="auto"/>
        <w:bottom w:val="none" w:sz="0" w:space="0" w:color="auto"/>
        <w:right w:val="none" w:sz="0" w:space="0" w:color="auto"/>
      </w:divBdr>
      <w:divsChild>
        <w:div w:id="1458794118">
          <w:marLeft w:val="0"/>
          <w:marRight w:val="0"/>
          <w:marTop w:val="0"/>
          <w:marBottom w:val="0"/>
          <w:divBdr>
            <w:top w:val="none" w:sz="0" w:space="0" w:color="auto"/>
            <w:left w:val="none" w:sz="0" w:space="0" w:color="auto"/>
            <w:bottom w:val="none" w:sz="0" w:space="0" w:color="auto"/>
            <w:right w:val="none" w:sz="0" w:space="0" w:color="auto"/>
          </w:divBdr>
          <w:divsChild>
            <w:div w:id="14587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88</Words>
  <Characters>508</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have created this statement to demonstrate our firm commitment to your privacy</dc:title>
  <dc:subject/>
  <dc:creator>Kari</dc:creator>
  <cp:keywords/>
  <dc:description/>
  <cp:lastModifiedBy>Sergio Rodriguez</cp:lastModifiedBy>
  <cp:revision>2</cp:revision>
  <dcterms:created xsi:type="dcterms:W3CDTF">2009-12-19T00:51:00Z</dcterms:created>
  <dcterms:modified xsi:type="dcterms:W3CDTF">2009-12-19T00:51:00Z</dcterms:modified>
</cp:coreProperties>
</file>